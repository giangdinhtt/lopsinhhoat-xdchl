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9340"/>
        <w:gridCol w:w="20"/>
      </w:tblGrid>
      <w:tr w:rsidR="004F07F8" w:rsidRPr="0025427E">
        <w:trPr>
          <w:tblCellSpacing w:w="0" w:type="dxa"/>
        </w:trPr>
        <w:tc>
          <w:tcPr>
            <w:tcW w:w="0" w:type="auto"/>
            <w:shd w:val="clear" w:color="auto" w:fill="FFFFFF"/>
          </w:tcPr>
          <w:p w:rsidR="004F07F8" w:rsidRPr="007E5F46" w:rsidRDefault="004F07F8" w:rsidP="007E5F46">
            <w:pPr>
              <w:spacing w:after="0" w:line="240" w:lineRule="auto"/>
              <w:rPr>
                <w:rFonts w:ascii="Segoe UI" w:hAnsi="Segoe UI" w:cs="Segoe UI"/>
                <w:color w:val="000000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noWrap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20"/>
            </w:tblGrid>
            <w:tr w:rsidR="004F07F8" w:rsidRPr="0025427E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vAlign w:val="center"/>
                </w:tcPr>
                <w:p w:rsidR="004F07F8" w:rsidRPr="007E5F46" w:rsidRDefault="004F07F8" w:rsidP="007E5F46">
                  <w:pPr>
                    <w:spacing w:after="0" w:line="240" w:lineRule="auto"/>
                    <w:rPr>
                      <w:rFonts w:ascii="Segoe UI" w:hAnsi="Segoe UI" w:cs="Segoe UI"/>
                      <w:sz w:val="40"/>
                      <w:szCs w:val="40"/>
                    </w:rPr>
                  </w:pPr>
                </w:p>
              </w:tc>
            </w:tr>
          </w:tbl>
          <w:p w:rsidR="004F07F8" w:rsidRPr="007E5F46" w:rsidRDefault="004F07F8" w:rsidP="007E5F46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40"/>
                <w:szCs w:val="40"/>
              </w:rPr>
            </w:pPr>
          </w:p>
        </w:tc>
      </w:tr>
      <w:tr w:rsidR="004F07F8" w:rsidRPr="0025427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4F07F8" w:rsidRPr="007E5F46" w:rsidRDefault="004F07F8" w:rsidP="007E5F46">
            <w:pPr>
              <w:spacing w:after="0" w:line="240" w:lineRule="auto"/>
              <w:rPr>
                <w:rFonts w:ascii="Segoe UI" w:hAnsi="Segoe UI" w:cs="Segoe UI"/>
                <w:color w:val="000000"/>
                <w:sz w:val="40"/>
                <w:szCs w:val="40"/>
              </w:rPr>
            </w:pPr>
            <w:r w:rsidRPr="00312EA4">
              <w:rPr>
                <w:rFonts w:ascii="Segoe UI" w:hAnsi="Segoe UI" w:cs="Segoe UI"/>
                <w:color w:val="000000"/>
                <w:sz w:val="40"/>
                <w:szCs w:val="40"/>
              </w:rPr>
              <w:pict>
                <v:rect id="_x0000_i1025" style="width:0;height:0" o:hralign="center" o:hrstd="t" o:hr="t" fillcolor="#aca899" stroked="f"/>
              </w:pic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4F07F8" w:rsidRPr="007E5F46" w:rsidRDefault="004F07F8" w:rsidP="007E5F46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4F07F8" w:rsidRPr="0025427E">
        <w:trPr>
          <w:tblCellSpacing w:w="0" w:type="dxa"/>
        </w:trPr>
        <w:tc>
          <w:tcPr>
            <w:tcW w:w="0" w:type="auto"/>
            <w:shd w:val="clear" w:color="auto" w:fill="FFFFFF"/>
          </w:tcPr>
          <w:p w:rsidR="004F07F8" w:rsidRPr="007E5F46" w:rsidRDefault="004F07F8" w:rsidP="007E5F46">
            <w:pPr>
              <w:spacing w:after="0" w:line="240" w:lineRule="auto"/>
              <w:rPr>
                <w:rFonts w:ascii="Segoe UI" w:hAnsi="Segoe UI" w:cs="Segoe UI"/>
                <w:color w:val="000000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F07F8" w:rsidRPr="007E5F46" w:rsidRDefault="004F07F8" w:rsidP="007E5F46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4F07F8" w:rsidRPr="0025427E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495"/>
              <w:gridCol w:w="8470"/>
              <w:gridCol w:w="375"/>
            </w:tblGrid>
            <w:tr w:rsidR="004F07F8" w:rsidRPr="0025427E">
              <w:trPr>
                <w:tblCellSpacing w:w="0" w:type="dxa"/>
              </w:trPr>
              <w:tc>
                <w:tcPr>
                  <w:tcW w:w="495" w:type="dxa"/>
                  <w:vAlign w:val="center"/>
                </w:tcPr>
                <w:p w:rsidR="004F07F8" w:rsidRPr="007E5F46" w:rsidRDefault="004F07F8" w:rsidP="007E5F46">
                  <w:pPr>
                    <w:spacing w:after="0" w:line="240" w:lineRule="auto"/>
                    <w:rPr>
                      <w:rFonts w:ascii="Segoe UI" w:hAnsi="Segoe UI" w:cs="Segoe UI"/>
                      <w:sz w:val="40"/>
                      <w:szCs w:val="40"/>
                    </w:rPr>
                  </w:pP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i1026" type="#_x0000_t75" alt="http://i69.servimg.com/u/f69/12/89/57/83/baivie10.gif" style="width:24.75pt;height:48.75pt;visibility:visible">
                        <v:imagedata r:id="rId4" o:title=""/>
                      </v:shape>
                    </w:pict>
                  </w:r>
                </w:p>
              </w:tc>
              <w:tc>
                <w:tcPr>
                  <w:tcW w:w="5000" w:type="pct"/>
                  <w:vAlign w:val="center"/>
                </w:tcPr>
                <w:p w:rsidR="004F07F8" w:rsidRPr="007E5F46" w:rsidRDefault="004F07F8" w:rsidP="007E5F46">
                  <w:pPr>
                    <w:spacing w:after="0" w:line="240" w:lineRule="auto"/>
                    <w:rPr>
                      <w:rFonts w:ascii="Segoe UI" w:hAnsi="Segoe UI" w:cs="Segoe UI"/>
                      <w:sz w:val="40"/>
                      <w:szCs w:val="40"/>
                    </w:rPr>
                  </w:pP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4" o:spid="_x0000_i1027" type="#_x0000_t75" alt="http://i69.servimg.com/u/f69/12/89/57/83/baivie11.gif" style="width:97.5pt;height:48.75pt;visibility:visible">
                        <v:imagedata r:id="rId5" o:title=""/>
                      </v:shape>
                    </w:pict>
                  </w:r>
                </w:p>
              </w:tc>
              <w:tc>
                <w:tcPr>
                  <w:tcW w:w="50" w:type="pct"/>
                  <w:vAlign w:val="center"/>
                </w:tcPr>
                <w:p w:rsidR="004F07F8" w:rsidRPr="007E5F46" w:rsidRDefault="004F07F8" w:rsidP="007E5F46">
                  <w:pPr>
                    <w:spacing w:after="0" w:line="240" w:lineRule="auto"/>
                    <w:rPr>
                      <w:rFonts w:ascii="Segoe UI" w:hAnsi="Segoe UI" w:cs="Segoe UI"/>
                      <w:sz w:val="40"/>
                      <w:szCs w:val="40"/>
                    </w:rPr>
                  </w:pP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5" o:spid="_x0000_i1028" type="#_x0000_t75" alt="http://i69.servimg.com/u/f69/12/89/57/83/baivie13.gif" style="width:18.75pt;height:48.75pt;visibility:visible">
                        <v:imagedata r:id="rId6" o:title=""/>
                      </v:shape>
                    </w:pict>
                  </w:r>
                </w:p>
              </w:tc>
            </w:tr>
            <w:tr w:rsidR="004F07F8" w:rsidRPr="0025427E">
              <w:trPr>
                <w:tblCellSpacing w:w="0" w:type="dxa"/>
              </w:trPr>
              <w:tc>
                <w:tcPr>
                  <w:tcW w:w="495" w:type="dxa"/>
                  <w:vAlign w:val="center"/>
                </w:tcPr>
                <w:p w:rsidR="004F07F8" w:rsidRPr="007E5F46" w:rsidRDefault="004F07F8" w:rsidP="007E5F46">
                  <w:pPr>
                    <w:spacing w:after="0" w:line="240" w:lineRule="auto"/>
                    <w:rPr>
                      <w:rFonts w:ascii="Segoe UI" w:hAnsi="Segoe UI" w:cs="Segoe UI"/>
                      <w:sz w:val="40"/>
                      <w:szCs w:val="40"/>
                    </w:rPr>
                  </w:pP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</w:tcPr>
                <w:p w:rsidR="004F07F8" w:rsidRPr="007E5F46" w:rsidRDefault="004F07F8" w:rsidP="00236660">
                  <w:pPr>
                    <w:spacing w:after="0" w:line="270" w:lineRule="atLeast"/>
                    <w:rPr>
                      <w:rFonts w:ascii="Segoe UI" w:hAnsi="Segoe UI" w:cs="Segoe UI"/>
                      <w:sz w:val="40"/>
                      <w:szCs w:val="40"/>
                    </w:rPr>
                  </w:pP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b/>
                      <w:bCs/>
                      <w:color w:val="00FF00"/>
                      <w:sz w:val="40"/>
                      <w:szCs w:val="40"/>
                    </w:rPr>
                    <w:br/>
                    <w:t>. NÚT CHỊU ĐƠN. 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7" o:spid="_x0000_i1029" type="#_x0000_t75" alt="http://2.bp.blogspot.com/_TV_Ps5kLemw/SBvcsPb8SKI/AAAAAAAAABo/-tgPVx2S_JE/s320/don.gif" style="width:152.25pt;height:60pt;visibility:visible">
                        <v:imagedata r:id="rId7" o:title=""/>
                        <o:lock v:ext="edit" cropping="t"/>
                      </v:shape>
                    </w:pict>
                  </w: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8" o:spid="_x0000_i1030" type="#_x0000_t75" alt="http://3.bp.blogspot.com/_TV_Ps5kLemw/SBvcsfb8SLI/AAAAAAAAABw/ds4aqXZjAm8/s320/A4overha.jpg" style="width:240pt;height:141.75pt;visibility:visible">
                        <v:imagedata r:id="rId8" o:title=""/>
                      </v:shape>
                    </w:pic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t> 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Không cho một đầu dây chui qua một lỗ nhỏ.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Dùng làm điểm tựa để kéo một vật.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t>. NÚT S</w:t>
                  </w:r>
                  <w:r w:rsidRPr="007E5F46">
                    <w:rPr>
                      <w:rFonts w:ascii="Arial" w:hAnsi="Arial" w:cs="Arial"/>
                      <w:b/>
                      <w:bCs/>
                      <w:color w:val="00FF00"/>
                      <w:sz w:val="40"/>
                      <w:szCs w:val="40"/>
                    </w:rPr>
                    <w:t>Ố</w:t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t xml:space="preserve"> 8.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10" o:spid="_x0000_i1031" type="#_x0000_t75" alt="http://2.bp.blogspot.com/_TV_Ps5kLemw/SBvgrPb8SOI/AAAAAAAAACI/Hd1o9mre8iM/s320/nut+so+8.jpg" style="width:240pt;height:201pt;visibility:visible">
                        <v:imagedata r:id="rId9" o:title=""/>
                      </v:shape>
                    </w:pic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Giống như nút chịu đơn, nhưng do có xoắn thêm một v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t>òng nên ch</w:t>
                  </w:r>
                  <w:r w:rsidRPr="007E5F46">
                    <w:rPr>
                      <w:rFonts w:ascii="Arial" w:hAnsi="Arial" w:cs="Arial"/>
                      <w:sz w:val="40"/>
                      <w:szCs w:val="40"/>
                    </w:rPr>
                    <w:t>ắ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t>c ch</w:t>
                  </w:r>
                  <w:r w:rsidRPr="007E5F46">
                    <w:rPr>
                      <w:rFonts w:ascii="Arial" w:hAnsi="Arial" w:cs="Arial"/>
                      <w:sz w:val="40"/>
                      <w:szCs w:val="40"/>
                    </w:rPr>
                    <w:t>ắ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t>n 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  <w:t>h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t>ơn.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Dùng làm thang dây.</w:t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br/>
                    <w:t>. NÚT THÒNG L</w:t>
                  </w:r>
                  <w:r w:rsidRPr="007E5F46">
                    <w:rPr>
                      <w:rFonts w:ascii="Arial" w:hAnsi="Arial" w:cs="Arial"/>
                      <w:b/>
                      <w:bCs/>
                      <w:color w:val="00FF00"/>
                      <w:sz w:val="40"/>
                      <w:szCs w:val="40"/>
                    </w:rPr>
                    <w:t>Ọ</w:t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t>NG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13" o:spid="_x0000_i1032" type="#_x0000_t75" alt="http://4.bp.blogspot.com/_TV_Ps5kLemw/SClLy41NhaI/AAAAAAAAAEg/0ehwoMIUPuA/s320/thonglong.jpg" style="width:240pt;height:105.75pt;visibility:visible">
                        <v:imagedata r:id="rId10" o:title=""/>
                      </v:shape>
                    </w:pic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Dùng để bắt súc vật, neo dây vào một khoen sắt hoặc buộc siết một vật.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t>. NÚT D</w:t>
                  </w:r>
                  <w:r w:rsidRPr="007E5F46">
                    <w:rPr>
                      <w:rFonts w:ascii="Arial" w:hAnsi="Arial" w:cs="Arial"/>
                      <w:b/>
                      <w:bCs/>
                      <w:color w:val="00FF00"/>
                      <w:sz w:val="40"/>
                      <w:szCs w:val="40"/>
                    </w:rPr>
                    <w:t>Ẹ</w:t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t>T. 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Là nút nối thông dụng nhất thế giới. 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Dùng để nối hai đầu dây có tiết diện bằng nhau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Dùng buộc đồ, gói hàng, buộc kết thúc dây băng cứu thương. 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14" o:spid="_x0000_i1033" type="#_x0000_t75" alt="http://4.bp.blogspot.com/_TV_Ps5kLemw/SClOm41NhbI/AAAAAAAAAEo/jWsVdShLPPw/s320/det.jpg" style="width:240pt;height:156.75pt;visibility:visible">
                        <v:imagedata r:id="rId11" o:title=""/>
                      </v:shape>
                    </w:pict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t>. NÚT BÒ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Do cách làm sai của nút Dẹt 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Dùng để buộc dây kẽm gai hàng rào. 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15" o:spid="_x0000_i1034" type="#_x0000_t75" alt="http://1.bp.blogspot.com/_TV_Ps5kLemw/SClPXI1NhhI/AAAAAAAAAFY/5OxMVVlyjGE/s320/nut+bo.jpg" style="width:240pt;height:142.5pt;visibility:visible">
                        <v:imagedata r:id="rId12" o:title=""/>
                      </v:shape>
                    </w:pic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br/>
                    <w:t>. NÚT TH</w:t>
                  </w:r>
                  <w:r w:rsidRPr="007E5F46">
                    <w:rPr>
                      <w:rFonts w:ascii="Arial" w:hAnsi="Arial" w:cs="Arial"/>
                      <w:b/>
                      <w:bCs/>
                      <w:color w:val="00FF00"/>
                      <w:sz w:val="40"/>
                      <w:szCs w:val="40"/>
                    </w:rPr>
                    <w:t>Ợ</w:t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t xml:space="preserve"> D</w:t>
                  </w:r>
                  <w:r w:rsidRPr="007E5F46">
                    <w:rPr>
                      <w:rFonts w:ascii="Arial" w:hAnsi="Arial" w:cs="Arial"/>
                      <w:b/>
                      <w:bCs/>
                      <w:color w:val="00FF00"/>
                      <w:sz w:val="40"/>
                      <w:szCs w:val="40"/>
                    </w:rPr>
                    <w:t>Ệ</w:t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t>T. 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16" o:spid="_x0000_i1035" type="#_x0000_t75" alt="http://1.bp.blogspot.com/_TV_Ps5kLemw/SClOnI1NhdI/AAAAAAAAAE4/n5cZia-IXOE/s320/tho+det.jpg" style="width:240pt;height:105.75pt;visibility:visible">
                        <v:imagedata r:id="rId13" o:title=""/>
                      </v:shape>
                    </w:pic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Dùng để nối chỉ dệt, nối 2 đầu dây không bằng nhau. 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Dùng để buộc góc mái lều có may sẵn v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t>òng dây v</w:t>
                  </w:r>
                  <w:r w:rsidRPr="007E5F46">
                    <w:rPr>
                      <w:rFonts w:ascii="Arial" w:hAnsi="Arial" w:cs="Arial"/>
                      <w:sz w:val="40"/>
                      <w:szCs w:val="40"/>
                    </w:rPr>
                    <w:t>ả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t>i. 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" w:hAnsi="Segoe UI" w:cs="Segoe UI"/>
                      <w:color w:val="4169E1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CE" w:hAnsi="Segoe UI CE" w:cs="Segoe UI CE"/>
                      <w:b/>
                      <w:bCs/>
                      <w:color w:val="00FF00"/>
                      <w:sz w:val="40"/>
                      <w:szCs w:val="40"/>
                    </w:rPr>
                    <w:t>NÚT CHẠY. ( Căng lều ). 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22" o:spid="_x0000_i1036" type="#_x0000_t75" alt="http://2.bp.blogspot.com/_TV_Ps5kLemw/SClT9Y1NhkI/AAAAAAAAAFw/V4m59NjsZmU/s320/chay.jpg" style="width:240pt;height:146.25pt;visibility:visible">
                        <v:imagedata r:id="rId14" o:title=""/>
                      </v:shape>
                    </w:pic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Được sử dụng thường xuyên nhất cho những góc lều với cọc nhỏ. 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Trường hợp dây ngắn vẫn làm được.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t>. NÚT THUY</w:t>
                  </w:r>
                  <w:r w:rsidRPr="007E5F46">
                    <w:rPr>
                      <w:rFonts w:ascii="Arial" w:hAnsi="Arial" w:cs="Arial"/>
                      <w:b/>
                      <w:bCs/>
                      <w:color w:val="00FF00"/>
                      <w:sz w:val="40"/>
                      <w:szCs w:val="40"/>
                    </w:rPr>
                    <w:t>Ề</w:t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t>N CHÀI.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Dùng để neo thuyền vào cọc trên bờ, dùng để buộc đầu gậy lều.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Khởi đầu cho tất cả các nút ráp nối cây.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23" o:spid="_x0000_i1037" type="#_x0000_t75" alt="http://3.bp.blogspot.com/_TV_Ps5kLemw/SClT9o1NhlI/AAAAAAAAAF4/ezHqoJshbLQ/s320/thuyenchai.jpg" style="width:240pt;height:164.25pt;visibility:visible">
                        <v:imagedata r:id="rId15" o:title=""/>
                      </v:shape>
                    </w:pic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b/>
                      <w:bCs/>
                      <w:color w:val="00FF00"/>
                      <w:sz w:val="40"/>
                      <w:szCs w:val="40"/>
                    </w:rPr>
                    <w:t xml:space="preserve"> NÚT SƠN CA.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26" o:spid="_x0000_i1038" type="#_x0000_t75" alt="http://4.bp.blogspot.com/_TV_Ps5kLemw/SClT941NhoI/AAAAAAAAAGQ/p0OZ-JT-E20/s320/son+ca.jpg" style="width:240pt;height:195pt;visibility:visible">
                        <v:imagedata r:id="rId16" o:title=""/>
                      </v:shape>
                    </w:pic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Dùng để treo phần giữa dây lên một xà ngang hoặc buộc xiết một bó củi 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lớn để kéo đi.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b/>
                      <w:bCs/>
                      <w:color w:val="00FF00"/>
                      <w:sz w:val="40"/>
                      <w:szCs w:val="40"/>
                    </w:rPr>
                    <w:t>. NÚT GHẾ ĐƠN. </w:t>
                  </w:r>
                  <w:r>
                    <w:rPr>
                      <w:rFonts w:ascii="Segoe UI" w:hAnsi="Segoe UI" w:cs="Segoe UI"/>
                      <w:sz w:val="40"/>
                      <w:szCs w:val="40"/>
                    </w:rPr>
                    <w:t>( Nút c</w:t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>ấ</w:t>
                  </w:r>
                  <w:r>
                    <w:rPr>
                      <w:rFonts w:ascii="Segoe UI" w:hAnsi="Segoe UI" w:cs="Segoe UI"/>
                      <w:sz w:val="40"/>
                      <w:szCs w:val="40"/>
                    </w:rPr>
                    <w:t>p c</w:t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>ứ</w:t>
                  </w:r>
                  <w:r>
                    <w:rPr>
                      <w:rFonts w:ascii="Segoe UI" w:hAnsi="Segoe UI" w:cs="Segoe UI"/>
                      <w:sz w:val="40"/>
                      <w:szCs w:val="40"/>
                    </w:rPr>
                    <w:t>u )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27" o:spid="_x0000_i1039" type="#_x0000_t75" alt="http://1.bp.blogspot.com/_TV_Ps5kLemw/SClU3I1NhpI/AAAAAAAAAGY/1NyI9hJszrY/s320/ghe+don.jpg" style="width:240pt;height:225pt;visibility:visible">
                        <v:imagedata r:id="rId17" o:title=""/>
                      </v:shape>
                    </w:pic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- Dùng để kéo một người từ dưới sâu lên hay thả một người từ trên cao </w:t>
                  </w:r>
                  <w:r w:rsidRPr="007E5F46">
                    <w:rPr>
                      <w:rFonts w:ascii="Segoe UI (Vietnamese)" w:hAnsi="Segoe UI (Vietnamese)" w:cs="Segoe UI (Vietnamese)"/>
                      <w:sz w:val="40"/>
                      <w:szCs w:val="40"/>
                    </w:rPr>
                    <w:br/>
                    <w:t>xuống.</w:t>
                  </w:r>
                  <w:r w:rsidRPr="007E5F46">
                    <w:rPr>
                      <w:rFonts w:ascii="Segoe UI" w:hAnsi="Segoe UI" w:cs="Segoe UI"/>
                      <w:b/>
                      <w:bCs/>
                      <w:color w:val="00FF00"/>
                      <w:sz w:val="40"/>
                      <w:szCs w:val="40"/>
                    </w:rPr>
                    <w:t xml:space="preserve">. </w:t>
                  </w:r>
                  <w:r w:rsidRPr="007E5F46">
                    <w:rPr>
                      <w:rFonts w:ascii="Segoe UI" w:hAnsi="Segoe UI" w:cs="Segoe UI"/>
                      <w:sz w:val="40"/>
                      <w:szCs w:val="40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</w:tcPr>
                <w:p w:rsidR="004F07F8" w:rsidRPr="007E5F46" w:rsidRDefault="004F07F8" w:rsidP="007E5F46">
                  <w:pPr>
                    <w:spacing w:after="0" w:line="240" w:lineRule="auto"/>
                    <w:rPr>
                      <w:rFonts w:ascii="Segoe UI" w:hAnsi="Segoe UI" w:cs="Segoe UI"/>
                      <w:sz w:val="40"/>
                      <w:szCs w:val="40"/>
                    </w:rPr>
                  </w:pPr>
                </w:p>
              </w:tc>
            </w:tr>
            <w:tr w:rsidR="004F07F8" w:rsidRPr="0025427E">
              <w:trPr>
                <w:tblCellSpacing w:w="0" w:type="dxa"/>
              </w:trPr>
              <w:tc>
                <w:tcPr>
                  <w:tcW w:w="0" w:type="auto"/>
                </w:tcPr>
                <w:p w:rsidR="004F07F8" w:rsidRPr="007E5F46" w:rsidRDefault="004F07F8" w:rsidP="007E5F46">
                  <w:pPr>
                    <w:spacing w:after="0" w:line="240" w:lineRule="auto"/>
                    <w:rPr>
                      <w:rFonts w:ascii="Segoe UI" w:hAnsi="Segoe UI" w:cs="Segoe UI"/>
                      <w:sz w:val="40"/>
                      <w:szCs w:val="4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F07F8" w:rsidRPr="007E5F46" w:rsidRDefault="004F07F8" w:rsidP="007E5F46">
                  <w:pPr>
                    <w:spacing w:after="0" w:line="240" w:lineRule="auto"/>
                    <w:rPr>
                      <w:rFonts w:ascii="Segoe UI" w:hAnsi="Segoe UI" w:cs="Segoe UI"/>
                      <w:sz w:val="40"/>
                      <w:szCs w:val="40"/>
                    </w:rPr>
                  </w:pP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43" o:spid="_x0000_i1040" type="#_x0000_t75" alt="http://i69.servimg.com/u/f69/12/89/57/83/baivie18.gif" style="width:117.75pt;height:52.5pt;visibility:visible">
                        <v:imagedata r:id="rId18" o:title=""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4F07F8" w:rsidRPr="007E5F46" w:rsidRDefault="004F07F8" w:rsidP="007E5F46">
                  <w:pPr>
                    <w:spacing w:after="0" w:line="240" w:lineRule="auto"/>
                    <w:jc w:val="right"/>
                    <w:rPr>
                      <w:rFonts w:ascii="Segoe UI" w:hAnsi="Segoe UI" w:cs="Segoe UI"/>
                      <w:sz w:val="40"/>
                      <w:szCs w:val="40"/>
                    </w:rPr>
                  </w:pPr>
                  <w:r w:rsidRPr="0025427E">
                    <w:rPr>
                      <w:rFonts w:ascii="Segoe UI" w:hAnsi="Segoe UI" w:cs="Segoe UI"/>
                      <w:noProof/>
                      <w:sz w:val="40"/>
                      <w:szCs w:val="40"/>
                    </w:rPr>
                    <w:pict>
                      <v:shape id="Picture 44" o:spid="_x0000_i1041" type="#_x0000_t75" alt="http://i69.servimg.com/u/f69/12/89/57/83/baivie19.gif" style="width:18.75pt;height:52.5pt;visibility:visible">
                        <v:imagedata r:id="rId19" o:title=""/>
                      </v:shape>
                    </w:pict>
                  </w:r>
                </w:p>
              </w:tc>
            </w:tr>
          </w:tbl>
          <w:p w:rsidR="004F07F8" w:rsidRPr="007E5F46" w:rsidRDefault="004F07F8" w:rsidP="007E5F46">
            <w:pPr>
              <w:spacing w:after="0" w:line="240" w:lineRule="auto"/>
              <w:rPr>
                <w:rFonts w:ascii="Segoe UI" w:hAnsi="Segoe UI" w:cs="Segoe UI"/>
                <w:color w:val="000000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F07F8" w:rsidRPr="007E5F46" w:rsidRDefault="004F07F8" w:rsidP="007E5F46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4F07F8" w:rsidRPr="007E5F46" w:rsidRDefault="004F07F8">
      <w:pPr>
        <w:rPr>
          <w:sz w:val="40"/>
          <w:szCs w:val="40"/>
        </w:rPr>
      </w:pPr>
    </w:p>
    <w:sectPr w:rsidR="004F07F8" w:rsidRPr="007E5F46" w:rsidSect="0099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(Vietnamese)">
    <w:altName w:val="Arial"/>
    <w:panose1 w:val="00000000000000000000"/>
    <w:charset w:val="A3"/>
    <w:family w:val="swiss"/>
    <w:notTrueType/>
    <w:pitch w:val="variable"/>
    <w:sig w:usb0="20000001" w:usb1="00000000" w:usb2="00000000" w:usb3="00000000" w:csb0="000001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 CE">
    <w:altName w:val="Arial"/>
    <w:panose1 w:val="00000000000000000000"/>
    <w:charset w:val="EE"/>
    <w:family w:val="swiss"/>
    <w:notTrueType/>
    <w:pitch w:val="variable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5F46"/>
    <w:rsid w:val="00005EA0"/>
    <w:rsid w:val="00236660"/>
    <w:rsid w:val="0025427E"/>
    <w:rsid w:val="00312EA4"/>
    <w:rsid w:val="004A7F12"/>
    <w:rsid w:val="004F07F8"/>
    <w:rsid w:val="007E5F46"/>
    <w:rsid w:val="0099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E93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font">
    <w:name w:val="smallfont"/>
    <w:basedOn w:val="DefaultParagraphFont"/>
    <w:uiPriority w:val="99"/>
    <w:rsid w:val="007E5F46"/>
  </w:style>
  <w:style w:type="character" w:customStyle="1" w:styleId="apple-converted-space">
    <w:name w:val="apple-converted-space"/>
    <w:basedOn w:val="DefaultParagraphFont"/>
    <w:uiPriority w:val="99"/>
    <w:rsid w:val="007E5F46"/>
  </w:style>
  <w:style w:type="character" w:styleId="Strong">
    <w:name w:val="Strong"/>
    <w:basedOn w:val="DefaultParagraphFont"/>
    <w:uiPriority w:val="99"/>
    <w:qFormat/>
    <w:rsid w:val="007E5F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E5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5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57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6</Pages>
  <Words>180</Words>
  <Characters>1029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Xoai</dc:creator>
  <cp:keywords/>
  <dc:description/>
  <cp:lastModifiedBy>Smart</cp:lastModifiedBy>
  <cp:revision>2</cp:revision>
  <dcterms:created xsi:type="dcterms:W3CDTF">2013-03-07T06:48:00Z</dcterms:created>
  <dcterms:modified xsi:type="dcterms:W3CDTF">2013-03-07T06:48:00Z</dcterms:modified>
</cp:coreProperties>
</file>